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使用shell脚本将本地docker镜像push到docker registry镜像仓库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本文选择在本地搭建一个docker registry镜像仓库</w:t>
      </w:r>
    </w:p>
    <w:p>
      <w:pPr>
        <w:rPr>
          <w:rFonts w:hint="eastAsia"/>
          <w:b/>
          <w:bCs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环境配置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Dockertoolbox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操作步骤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拉取官方regisrty镜像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pull registry:2.1.1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根据镜像registry:2.1.1创建容器myregistry，使其在后台运行，并映射5000端口到宿主机5000端口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run -d -p 5000:5000 --name myregistry registry:2.1.1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创建一个简单的镜像。将运行中的容器myregistry提交为一个新的镜像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commit myregistry localhost:5000/myregistry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创建一个简单的shell脚本文件push.sh，内含docker push命令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push localhost:5000/myregistry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效果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·进入myregistry容器内，可在镜像仓库中找到push进来的myregistry项目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docker exec -it myregistry bash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#cd /var/lib/registry/docker/registry/v2/repositories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#ls</w:t>
      </w:r>
    </w:p>
    <w:p>
      <w:pPr>
        <w:numPr>
          <w:numId w:val="0"/>
        </w:numPr>
        <w:ind w:left="420" w:leftChars="0" w:firstLine="420" w:firstLineChars="0"/>
      </w:pPr>
      <w:bookmarkStart w:id="0" w:name="_GoBack"/>
      <w:r>
        <w:drawing>
          <wp:inline distT="0" distB="0" distL="114300" distR="114300">
            <wp:extent cx="5273675" cy="32829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·在宿主机中删除localhost:5000/myregistry镜像后，可通过docker pull再次获得localhost:5000/myregistry镜像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rmi localhost:5000/myregistry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3164205" cy="18186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localhost:5000/myregistry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8595" cy="415036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Shell脚本文件 push.sh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28" o:spt="75" type="#_x0000_t75" style="height:42.75pt;width:42.7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8" DrawAspect="Content" ObjectID="_1468075725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68C2C"/>
    <w:multiLevelType w:val="singleLevel"/>
    <w:tmpl w:val="8F968C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65C4E"/>
    <w:rsid w:val="65D65C4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ct.PACT-20171121YF\AppData\Roaming\Kingsoft\wps\addons\pool\win-i386\knewfileruby_1.0.0.8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2018-05-30T07:57:00Z</dcterms:created>
  <dc:creator>啧~</dc:creator>
  <cp:lastModifiedBy>啧~</cp:lastModifiedBy>
  <dcterms:modified xsi:type="dcterms:W3CDTF">2018-05-30T08:28:14Z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