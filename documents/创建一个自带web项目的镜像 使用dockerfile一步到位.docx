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创建一个自带web项目的镜像2.0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以原始centos:7镜像为基础，编写dockerfile文件，直接生成自带web项目的镜像，且启动容器，项目自动部署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Dockerfile思路：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以原始centos:7镜像为基础搭建镜像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将本地jdk和tomcat拷贝到镜像中去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安装jdk和tomcat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将本地web项目的war包拷贝到tomcat目录下的webapps文件夹内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配置环境变量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设置启动时命令运行catalina.sh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Dockerfile实际编写：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以原始centos:7镜像为基础搭建镜像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centos:7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MAINTAINER salo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将本地jdk和tomcat拷贝到镜像中去</w:t>
      </w:r>
    </w:p>
    <w:p>
      <w:pPr>
        <w:numPr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dockerfile的ADD指令可以自动解压缩</w:t>
      </w:r>
    </w:p>
    <w:p>
      <w:pPr>
        <w:numPr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需要注意的是，ADD 指令会令镜像构建缓存失效，从而可能会令镜像构建变得比较缓慢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 apache-tomcat-9.0.8.tar.gz /usr/local/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 jdk-8u171-linux-x64.tar.gz /usr/local/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设置工作目录，会对RUN,ADD,COPY,CMD,ENTRYPOINT等生效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WORKDIR /usr/local/apache-tomcat-9.0.8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将本地web项目的war包拷贝到tomcat目录下的webapps文件夹内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COPY myweb.war webapps/demo.war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配置环境变量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ENV JAVA_HOME /usr/local/jdk1.8.0_171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ENV CLASSPATH $JAVA_HOME/lib/dt.jar:$JAVA_HOME/lib/tools.jar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ENV CATALINA_HOME /usr/local/apache-tomcat-9.0.8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ENV CATALINA_BASE /usr/local/apache-tomcat-9.0.8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ENV PATH $PATH:$JAVA_HOME/bin:$CATALINA_HOME/lib:$CATALINA_HOME/bin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设置容器启动时命令运行catalina.sh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CMD ./bin/catalina.sh run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根据dockerfile构建镜像，根据镜像启动容器，在远程机上访问项目地址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Docker build -t demo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Docker run -itd -p 8082:8080 --name demo demo 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Docker logs demo //查看容器内tomcat是否已经启动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访问172.18.2.210:8082/demo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14040" cy="1276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成功实现容器自动部署web项目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Dockerfile文件；简单的web项目的war包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8" DrawAspect="Icon" ObjectID="_1468075725" r:id="rId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9" DrawAspect="Icon" ObjectID="_1468075726" r:id="rId7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5E69BF"/>
    <w:multiLevelType w:val="singleLevel"/>
    <w:tmpl w:val="9C5E69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44563"/>
    <w:rsid w:val="6D535020"/>
    <w:rsid w:val="6DA4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ct.PACT-20171121YF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2018-06-04T08:10:00Z</dcterms:created>
  <dc:creator>啧~</dc:creator>
  <cp:lastModifiedBy>啧~</cp:lastModifiedBy>
  <dcterms:modified xsi:type="dcterms:W3CDTF">2018-06-04T08:35:59Z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